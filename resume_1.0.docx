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ECF50" w14:textId="77777777" w:rsidR="00326042" w:rsidRDefault="00D80F79" w:rsidP="00E53FD1">
      <w:pPr>
        <w:pStyle w:val="Name"/>
      </w:pPr>
      <w:r>
        <w:t>William Gielarowski</w:t>
      </w:r>
    </w:p>
    <w:p w14:paraId="67240CF9" w14:textId="77777777" w:rsidR="00DE4F16" w:rsidRPr="00DE4F16" w:rsidRDefault="00DE4F16" w:rsidP="00E53FD1">
      <w:pPr>
        <w:pStyle w:val="Name"/>
        <w:rPr>
          <w:color w:val="969691" w:themeColor="accent3"/>
          <w:sz w:val="40"/>
          <w:szCs w:val="40"/>
        </w:rPr>
        <w:sectPr w:rsidR="00DE4F16" w:rsidRPr="00DE4F16" w:rsidSect="00170036">
          <w:headerReference w:type="default" r:id="rId8"/>
          <w:footerReference w:type="default" r:id="rId9"/>
          <w:headerReference w:type="first" r:id="rId10"/>
          <w:pgSz w:w="12240" w:h="15840" w:code="1"/>
          <w:pgMar w:top="1296" w:right="1368" w:bottom="1440" w:left="1368" w:header="720" w:footer="1080" w:gutter="0"/>
          <w:cols w:space="720"/>
          <w:titlePg/>
          <w:docGrid w:linePitch="360"/>
        </w:sectPr>
      </w:pPr>
      <w:r w:rsidRPr="00DE4F16">
        <w:rPr>
          <w:color w:val="969691" w:themeColor="accent3"/>
          <w:sz w:val="40"/>
          <w:szCs w:val="40"/>
        </w:rPr>
        <w:t>Front End Web DevelopeR</w:t>
      </w:r>
    </w:p>
    <w:p w14:paraId="063BBD94" w14:textId="34A4B8AF" w:rsidR="00DE4F16" w:rsidRPr="001E785B" w:rsidRDefault="00E53FD1" w:rsidP="00E53FD1">
      <w:pPr>
        <w:pStyle w:val="ContactInfo"/>
        <w:ind w:left="6"/>
        <w:rPr>
          <w:sz w:val="20"/>
        </w:rPr>
      </w:pPr>
      <w:r>
        <w:rPr>
          <w:sz w:val="20"/>
        </w:rPr>
        <w:lastRenderedPageBreak/>
        <w:t xml:space="preserve">          </w:t>
      </w:r>
      <w:hyperlink r:id="rId11" w:history="1">
        <w:r w:rsidR="00D80F79" w:rsidRPr="001E785B">
          <w:rPr>
            <w:rStyle w:val="Hyperlink"/>
            <w:sz w:val="20"/>
          </w:rPr>
          <w:t>w_gielarowski@yahoo.</w:t>
        </w:r>
        <w:r w:rsidR="00D80F79" w:rsidRPr="001E785B">
          <w:rPr>
            <w:rStyle w:val="Hyperlink"/>
            <w:sz w:val="20"/>
          </w:rPr>
          <w:t>c</w:t>
        </w:r>
        <w:r w:rsidR="00D80F79" w:rsidRPr="001E785B">
          <w:rPr>
            <w:rStyle w:val="Hyperlink"/>
            <w:sz w:val="20"/>
          </w:rPr>
          <w:t>om</w:t>
        </w:r>
      </w:hyperlink>
      <w:r w:rsidR="001E785B">
        <w:rPr>
          <w:sz w:val="20"/>
        </w:rPr>
        <w:t xml:space="preserve">  </w:t>
      </w:r>
      <w:r w:rsidR="001E785B" w:rsidRPr="001E785B">
        <w:rPr>
          <w:sz w:val="20"/>
        </w:rPr>
        <w:t xml:space="preserve"> </w:t>
      </w:r>
      <w:r w:rsidR="001E785B">
        <w:rPr>
          <w:sz w:val="20"/>
        </w:rPr>
        <w:t xml:space="preserve">  </w:t>
      </w:r>
      <w:r w:rsidR="001E785B" w:rsidRPr="001E785B">
        <w:rPr>
          <w:sz w:val="20"/>
        </w:rPr>
        <w:t>|</w:t>
      </w:r>
      <w:r w:rsidR="001E785B">
        <w:rPr>
          <w:sz w:val="20"/>
        </w:rPr>
        <w:t xml:space="preserve">    </w:t>
      </w:r>
      <w:r w:rsidR="001E785B" w:rsidRPr="001E785B">
        <w:rPr>
          <w:sz w:val="20"/>
        </w:rPr>
        <w:t xml:space="preserve"> </w:t>
      </w:r>
      <w:hyperlink r:id="rId12" w:history="1">
        <w:r w:rsidR="00DE4F16" w:rsidRPr="001E785B">
          <w:rPr>
            <w:rStyle w:val="Hyperlink"/>
            <w:sz w:val="20"/>
          </w:rPr>
          <w:t>hankgielarowski.github.io</w:t>
        </w:r>
      </w:hyperlink>
      <w:r w:rsidR="001E785B">
        <w:rPr>
          <w:sz w:val="20"/>
        </w:rPr>
        <w:t xml:space="preserve">  </w:t>
      </w:r>
      <w:r>
        <w:rPr>
          <w:sz w:val="20"/>
        </w:rPr>
        <w:t xml:space="preserve">        </w:t>
      </w:r>
      <w:hyperlink r:id="rId13" w:history="1">
        <w:r w:rsidR="00170036" w:rsidRPr="001E785B">
          <w:rPr>
            <w:rStyle w:val="Hyperlink"/>
            <w:sz w:val="20"/>
          </w:rPr>
          <w:t>linkedin.com/in/</w:t>
        </w:r>
        <w:proofErr w:type="spellStart"/>
        <w:r w:rsidR="00170036" w:rsidRPr="001E785B">
          <w:rPr>
            <w:rStyle w:val="Hyperlink"/>
            <w:sz w:val="20"/>
          </w:rPr>
          <w:t>williamgielarowski</w:t>
        </w:r>
        <w:proofErr w:type="spellEnd"/>
      </w:hyperlink>
      <w:r w:rsidR="001E785B">
        <w:rPr>
          <w:sz w:val="20"/>
        </w:rPr>
        <w:t xml:space="preserve">  </w:t>
      </w:r>
      <w:r>
        <w:rPr>
          <w:sz w:val="20"/>
        </w:rPr>
        <w:t xml:space="preserve">   |     </w:t>
      </w:r>
      <w:hyperlink r:id="rId14" w:history="1">
        <w:r w:rsidR="00170036" w:rsidRPr="001E785B">
          <w:rPr>
            <w:rStyle w:val="Hyperlink"/>
            <w:sz w:val="20"/>
          </w:rPr>
          <w:t>github.com/</w:t>
        </w:r>
        <w:proofErr w:type="spellStart"/>
        <w:r w:rsidR="00170036" w:rsidRPr="001E785B">
          <w:rPr>
            <w:rStyle w:val="Hyperlink"/>
            <w:sz w:val="20"/>
          </w:rPr>
          <w:t>hankgielarowski</w:t>
        </w:r>
        <w:proofErr w:type="spellEnd"/>
      </w:hyperlink>
    </w:p>
    <w:p w14:paraId="3CE4933C" w14:textId="77777777" w:rsidR="00DE4F16" w:rsidRPr="001E785B" w:rsidRDefault="00DE4F16" w:rsidP="001E785B">
      <w:pPr>
        <w:pStyle w:val="Heading1"/>
        <w:jc w:val="center"/>
        <w:rPr>
          <w:sz w:val="16"/>
          <w:szCs w:val="16"/>
        </w:rPr>
        <w:sectPr w:rsidR="00DE4F16" w:rsidRPr="001E785B" w:rsidSect="00170036">
          <w:type w:val="continuous"/>
          <w:pgSz w:w="12240" w:h="15840" w:code="1"/>
          <w:pgMar w:top="1296" w:right="1368" w:bottom="1440" w:left="1368" w:header="720" w:footer="1080" w:gutter="0"/>
          <w:cols w:space="720"/>
          <w:titlePg/>
          <w:docGrid w:linePitch="360"/>
        </w:sectPr>
      </w:pPr>
    </w:p>
    <w:p w14:paraId="27F12EAE" w14:textId="77777777" w:rsidR="00326042" w:rsidRDefault="005D6D8C">
      <w:pPr>
        <w:pStyle w:val="Heading1"/>
      </w:pPr>
      <w:r>
        <w:lastRenderedPageBreak/>
        <w:t>Projects</w:t>
      </w:r>
    </w:p>
    <w:p w14:paraId="6A98806E" w14:textId="77777777" w:rsidR="00326042" w:rsidRDefault="00F34327">
      <w:pPr>
        <w:rPr>
          <w:b/>
        </w:rPr>
      </w:pPr>
      <w:hyperlink r:id="rId15" w:anchor="/jepapp" w:history="1">
        <w:r w:rsidRPr="00F34327">
          <w:rPr>
            <w:rStyle w:val="Hyperlink"/>
            <w:b/>
          </w:rPr>
          <w:t>Jeopardy</w:t>
        </w:r>
      </w:hyperlink>
      <w:r>
        <w:rPr>
          <w:b/>
        </w:rPr>
        <w:t xml:space="preserve">- Developed a version of the popular game show Jeopardy that keeps score built using the </w:t>
      </w:r>
      <w:proofErr w:type="spellStart"/>
      <w:r>
        <w:rPr>
          <w:b/>
        </w:rPr>
        <w:t>jservice</w:t>
      </w:r>
      <w:proofErr w:type="spellEnd"/>
      <w:r>
        <w:rPr>
          <w:b/>
        </w:rPr>
        <w:t xml:space="preserve"> API, HTML, CSS,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and Angular.js.  </w:t>
      </w:r>
    </w:p>
    <w:p w14:paraId="7783F724" w14:textId="77777777" w:rsidR="005D6D8C" w:rsidRDefault="005D6D8C">
      <w:pPr>
        <w:rPr>
          <w:b/>
        </w:rPr>
      </w:pPr>
      <w:hyperlink r:id="rId16" w:history="1">
        <w:proofErr w:type="spellStart"/>
        <w:r w:rsidRPr="005D6D8C">
          <w:rPr>
            <w:rStyle w:val="Hyperlink"/>
            <w:b/>
          </w:rPr>
          <w:t>BandAde</w:t>
        </w:r>
        <w:proofErr w:type="spellEnd"/>
      </w:hyperlink>
      <w:r>
        <w:rPr>
          <w:b/>
        </w:rPr>
        <w:t>-</w:t>
      </w:r>
      <w:r w:rsidR="00F34327">
        <w:rPr>
          <w:b/>
        </w:rPr>
        <w:t xml:space="preserve"> An app that finds upcoming concerts and shows in your town using the </w:t>
      </w:r>
      <w:proofErr w:type="spellStart"/>
      <w:r w:rsidR="00F34327">
        <w:rPr>
          <w:b/>
        </w:rPr>
        <w:t>Bandsintown</w:t>
      </w:r>
      <w:proofErr w:type="spellEnd"/>
      <w:r w:rsidR="00F34327">
        <w:rPr>
          <w:b/>
        </w:rPr>
        <w:t xml:space="preserve"> and </w:t>
      </w:r>
      <w:proofErr w:type="spellStart"/>
      <w:r w:rsidR="00F34327">
        <w:rPr>
          <w:b/>
        </w:rPr>
        <w:t>GoogleMaps</w:t>
      </w:r>
      <w:proofErr w:type="spellEnd"/>
      <w:r w:rsidR="00F34327">
        <w:rPr>
          <w:b/>
        </w:rPr>
        <w:t xml:space="preserve"> APIs, HTML, CSS, and </w:t>
      </w:r>
      <w:proofErr w:type="spellStart"/>
      <w:r w:rsidR="00F34327">
        <w:rPr>
          <w:b/>
        </w:rPr>
        <w:t>Javascript</w:t>
      </w:r>
      <w:proofErr w:type="spellEnd"/>
      <w:r w:rsidR="00F34327">
        <w:rPr>
          <w:b/>
        </w:rPr>
        <w:t>.</w:t>
      </w:r>
    </w:p>
    <w:p w14:paraId="1CAD1199" w14:textId="77777777" w:rsidR="005D6D8C" w:rsidRDefault="005D6D8C">
      <w:pPr>
        <w:rPr>
          <w:b/>
        </w:rPr>
      </w:pPr>
      <w:hyperlink r:id="rId17" w:anchor="/" w:history="1">
        <w:r w:rsidRPr="005D6D8C">
          <w:rPr>
            <w:rStyle w:val="Hyperlink"/>
            <w:b/>
          </w:rPr>
          <w:t>Farmers Market</w:t>
        </w:r>
      </w:hyperlink>
      <w:r>
        <w:rPr>
          <w:b/>
        </w:rPr>
        <w:t>-</w:t>
      </w:r>
      <w:r w:rsidR="00F34327">
        <w:rPr>
          <w:b/>
        </w:rPr>
        <w:t xml:space="preserve"> An inventory based system of connecting local farmers and buyers .  Built using HTML, CSS, </w:t>
      </w:r>
      <w:proofErr w:type="spellStart"/>
      <w:r w:rsidR="00F34327">
        <w:rPr>
          <w:b/>
        </w:rPr>
        <w:t>Javascript</w:t>
      </w:r>
      <w:proofErr w:type="spellEnd"/>
      <w:r w:rsidR="00F34327">
        <w:rPr>
          <w:b/>
        </w:rPr>
        <w:t>, and Angular.js.</w:t>
      </w:r>
    </w:p>
    <w:p w14:paraId="3688D540" w14:textId="77777777" w:rsidR="00F34327" w:rsidRDefault="00F34327" w:rsidP="00F34327">
      <w:pPr>
        <w:pStyle w:val="Heading1"/>
      </w:pPr>
      <w:r>
        <w:t>Skills</w:t>
      </w:r>
    </w:p>
    <w:p w14:paraId="3A69DAB5" w14:textId="77777777" w:rsidR="00F34327" w:rsidRPr="005D6D8C" w:rsidRDefault="00F34327" w:rsidP="00F34327">
      <w:pPr>
        <w:pStyle w:val="ListBullet"/>
        <w:numPr>
          <w:ilvl w:val="0"/>
          <w:numId w:val="0"/>
        </w:numPr>
        <w:ind w:left="216" w:hanging="216"/>
        <w:rPr>
          <w:color w:val="000000" w:themeColor="text1"/>
        </w:rPr>
      </w:pPr>
      <w:r w:rsidRPr="005D6D8C">
        <w:rPr>
          <w:color w:val="000000" w:themeColor="text1"/>
        </w:rPr>
        <w:t>Programming:</w:t>
      </w:r>
    </w:p>
    <w:p w14:paraId="09F81F29" w14:textId="77777777" w:rsidR="00F34327" w:rsidRPr="00F34327" w:rsidRDefault="00F34327" w:rsidP="00F34327">
      <w:pPr>
        <w:pStyle w:val="ListBullet"/>
        <w:numPr>
          <w:ilvl w:val="0"/>
          <w:numId w:val="0"/>
        </w:numPr>
      </w:pPr>
      <w:r>
        <w:t xml:space="preserve">HTML | CSS | SASS | </w:t>
      </w:r>
      <w:proofErr w:type="spellStart"/>
      <w:r>
        <w:t>Javascript</w:t>
      </w:r>
      <w:proofErr w:type="spellEnd"/>
      <w:r>
        <w:t xml:space="preserve"> | JQuery | Underscore.js | Angular.js | Backbone.js | Bootstrap | GitHub | Bower | AJAX | NPM | Atom </w:t>
      </w:r>
    </w:p>
    <w:sdt>
      <w:sdtPr>
        <w:id w:val="1728489637"/>
        <w:placeholder>
          <w:docPart w:val="9E5966ED1B3C4445A4BFBF468217B92A"/>
        </w:placeholder>
        <w:temporary/>
        <w:showingPlcHdr/>
        <w15:appearance w15:val="hidden"/>
      </w:sdtPr>
      <w:sdtEndPr/>
      <w:sdtContent>
        <w:p w14:paraId="0ED00D5D" w14:textId="77777777" w:rsidR="00326042" w:rsidRDefault="00FB2BB1">
          <w:pPr>
            <w:pStyle w:val="Heading1"/>
          </w:pPr>
          <w:r>
            <w:t>Experience</w:t>
          </w:r>
        </w:p>
      </w:sdtContent>
    </w:sdt>
    <w:p w14:paraId="5E9D555E" w14:textId="77777777" w:rsidR="00326042" w:rsidRPr="00D80F79" w:rsidRDefault="00D80F79">
      <w:pPr>
        <w:rPr>
          <w:rFonts w:asciiTheme="majorHAnsi" w:hAnsiTheme="majorHAnsi" w:cstheme="majorHAnsi"/>
          <w:b/>
          <w:color w:val="000000" w:themeColor="text1"/>
        </w:rPr>
      </w:pPr>
      <w:proofErr w:type="spellStart"/>
      <w:r w:rsidRPr="00D80F79">
        <w:rPr>
          <w:rFonts w:asciiTheme="majorHAnsi" w:hAnsiTheme="majorHAnsi" w:cstheme="majorHAnsi"/>
          <w:b/>
          <w:color w:val="000000" w:themeColor="text1"/>
        </w:rPr>
        <w:t>Limric</w:t>
      </w:r>
      <w:proofErr w:type="spellEnd"/>
      <w:r w:rsidRPr="00D80F79">
        <w:rPr>
          <w:rFonts w:asciiTheme="majorHAnsi" w:hAnsiTheme="majorHAnsi" w:cstheme="majorHAnsi"/>
          <w:b/>
          <w:color w:val="000000" w:themeColor="text1"/>
        </w:rPr>
        <w:t xml:space="preserve"> Plumbing Heating and Air</w:t>
      </w:r>
    </w:p>
    <w:p w14:paraId="54E0D3E9" w14:textId="77777777" w:rsidR="00326042" w:rsidRPr="00D80F79" w:rsidRDefault="00D80F79">
      <w:pPr>
        <w:rPr>
          <w:rFonts w:asciiTheme="majorHAnsi" w:hAnsiTheme="majorHAnsi" w:cstheme="majorHAnsi"/>
        </w:rPr>
      </w:pPr>
      <w:r>
        <w:t>Residential Service Plumber | 2014-2016</w:t>
      </w:r>
    </w:p>
    <w:p w14:paraId="502E668A" w14:textId="77777777" w:rsidR="00326042" w:rsidRPr="00D80F79" w:rsidRDefault="00D80F79" w:rsidP="00D80F79">
      <w:pPr>
        <w:widowControl w:val="0"/>
        <w:autoSpaceDE w:val="0"/>
        <w:autoSpaceDN w:val="0"/>
        <w:adjustRightInd w:val="0"/>
        <w:spacing w:after="240" w:line="240" w:lineRule="auto"/>
        <w:rPr>
          <w:rFonts w:cstheme="minorHAnsi"/>
          <w:color w:val="auto"/>
        </w:rPr>
      </w:pPr>
      <w:r w:rsidRPr="00D80F79">
        <w:rPr>
          <w:rFonts w:cstheme="minorHAnsi"/>
          <w:color w:val="auto"/>
        </w:rPr>
        <w:t xml:space="preserve">Ability to perform important tasks in stressful situations. Dealt personally with each customer to deliver the best experience possible. Learned and executed essential skills while on the job. </w:t>
      </w:r>
    </w:p>
    <w:sdt>
      <w:sdtPr>
        <w:id w:val="720946933"/>
        <w:placeholder>
          <w:docPart w:val="8B3E8D67B9212043BEFF31E72CCCFA46"/>
        </w:placeholder>
        <w:temporary/>
        <w:showingPlcHdr/>
        <w15:appearance w15:val="hidden"/>
      </w:sdtPr>
      <w:sdtEndPr/>
      <w:sdtContent>
        <w:p w14:paraId="1F208E42" w14:textId="77777777" w:rsidR="00326042" w:rsidRDefault="00FB2BB1">
          <w:pPr>
            <w:pStyle w:val="Heading1"/>
          </w:pPr>
          <w:r>
            <w:t>Education</w:t>
          </w:r>
        </w:p>
      </w:sdtContent>
    </w:sdt>
    <w:p w14:paraId="3EFE3073" w14:textId="77777777" w:rsidR="00D80F79" w:rsidRPr="00D80F79" w:rsidRDefault="00D80F79">
      <w:pPr>
        <w:rPr>
          <w:b/>
          <w:color w:val="000000" w:themeColor="text1"/>
        </w:rPr>
      </w:pPr>
      <w:r w:rsidRPr="00D80F79">
        <w:rPr>
          <w:b/>
          <w:color w:val="000000" w:themeColor="text1"/>
        </w:rPr>
        <w:t xml:space="preserve">The Iron Yard </w:t>
      </w:r>
      <w:r w:rsidR="00F34327">
        <w:rPr>
          <w:b/>
          <w:color w:val="000000" w:themeColor="text1"/>
        </w:rPr>
        <w:tab/>
      </w:r>
    </w:p>
    <w:p w14:paraId="389587A4" w14:textId="77777777" w:rsidR="00D80F79" w:rsidRDefault="00D80F79">
      <w:r w:rsidRPr="00D80F79">
        <w:t>Certificate, Front End Engineering</w:t>
      </w:r>
      <w:r>
        <w:t xml:space="preserve"> | 2016</w:t>
      </w:r>
    </w:p>
    <w:p w14:paraId="5B816C94" w14:textId="77777777" w:rsidR="00D80F79" w:rsidRPr="00D80F79" w:rsidRDefault="00D80F79">
      <w:pPr>
        <w:rPr>
          <w:b/>
          <w:color w:val="000000" w:themeColor="text1"/>
        </w:rPr>
      </w:pPr>
      <w:r w:rsidRPr="00D80F79">
        <w:rPr>
          <w:b/>
          <w:color w:val="000000" w:themeColor="text1"/>
        </w:rPr>
        <w:t>Beal College</w:t>
      </w:r>
    </w:p>
    <w:p w14:paraId="00DFADA8" w14:textId="64E5B89C" w:rsidR="005D6D8C" w:rsidRDefault="00D80F79" w:rsidP="00402722">
      <w:r>
        <w:t>Associates Degree, Criminal Justice | 2003-200</w:t>
      </w:r>
      <w:r w:rsidR="00402722">
        <w:t>5</w:t>
      </w:r>
      <w:bookmarkStart w:id="0" w:name="_GoBack"/>
      <w:bookmarkEnd w:id="0"/>
    </w:p>
    <w:p w14:paraId="2015BEC1" w14:textId="77777777" w:rsidR="005D6D8C" w:rsidRDefault="005D6D8C" w:rsidP="005D6D8C">
      <w:pPr>
        <w:pStyle w:val="ListBullet"/>
        <w:numPr>
          <w:ilvl w:val="0"/>
          <w:numId w:val="0"/>
        </w:numPr>
        <w:ind w:left="216" w:hanging="216"/>
      </w:pPr>
    </w:p>
    <w:sectPr w:rsidR="005D6D8C" w:rsidSect="00DE4F16">
      <w:type w:val="continuous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02705" w14:textId="77777777" w:rsidR="00FB2BB1" w:rsidRDefault="00FB2BB1">
      <w:r>
        <w:separator/>
      </w:r>
    </w:p>
  </w:endnote>
  <w:endnote w:type="continuationSeparator" w:id="0">
    <w:p w14:paraId="76F4E2EC" w14:textId="77777777" w:rsidR="00FB2BB1" w:rsidRDefault="00FB2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ED7FA" w14:textId="77777777" w:rsidR="00326042" w:rsidRDefault="00FB2BB1">
    <w:pPr>
      <w:pStyle w:val="Footer"/>
    </w:pP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 w:rsidR="0040272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7D6E1" w14:textId="77777777" w:rsidR="00FB2BB1" w:rsidRDefault="00FB2BB1">
      <w:r>
        <w:separator/>
      </w:r>
    </w:p>
  </w:footnote>
  <w:footnote w:type="continuationSeparator" w:id="0">
    <w:p w14:paraId="5510086C" w14:textId="77777777" w:rsidR="00FB2BB1" w:rsidRDefault="00FB2B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EE1FB" w14:textId="77777777" w:rsidR="00326042" w:rsidRDefault="00FB2BB1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1FF5ED" wp14:editId="2F2A702C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5D7F8A8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655CC" w14:textId="77777777" w:rsidR="00326042" w:rsidRDefault="00FB2BB1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1E111E" wp14:editId="3E836A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7CE4D8" w14:textId="77777777" w:rsidR="00326042" w:rsidRDefault="00326042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A1E111E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 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5B7CE4D8" w14:textId="77777777" w:rsidR="00326042" w:rsidRDefault="00326042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404D9"/>
    <w:multiLevelType w:val="hybridMultilevel"/>
    <w:tmpl w:val="5D364F1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863618"/>
    <w:multiLevelType w:val="hybridMultilevel"/>
    <w:tmpl w:val="EA8C7A6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79"/>
    <w:rsid w:val="00170036"/>
    <w:rsid w:val="001E785B"/>
    <w:rsid w:val="003021CA"/>
    <w:rsid w:val="00326042"/>
    <w:rsid w:val="00402722"/>
    <w:rsid w:val="005D6D8C"/>
    <w:rsid w:val="00CA5432"/>
    <w:rsid w:val="00D80F79"/>
    <w:rsid w:val="00DE4F16"/>
    <w:rsid w:val="00E53FD1"/>
    <w:rsid w:val="00F34327"/>
    <w:rsid w:val="00FB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90D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D80F79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0F79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yperlink" Target="mailto:w_gielarowski@yahoo.com" TargetMode="External"/><Relationship Id="rId12" Type="http://schemas.openxmlformats.org/officeDocument/2006/relationships/hyperlink" Target="http://hankgielarowski.github.io" TargetMode="External"/><Relationship Id="rId13" Type="http://schemas.openxmlformats.org/officeDocument/2006/relationships/hyperlink" Target="http://linkedin.com/in/williamgielarowski" TargetMode="External"/><Relationship Id="rId14" Type="http://schemas.openxmlformats.org/officeDocument/2006/relationships/hyperlink" Target="http://github.com/hankgielarowski" TargetMode="External"/><Relationship Id="rId15" Type="http://schemas.openxmlformats.org/officeDocument/2006/relationships/hyperlink" Target="http://hankgielarowski.github.io/jeopardyapp/" TargetMode="External"/><Relationship Id="rId16" Type="http://schemas.openxmlformats.org/officeDocument/2006/relationships/hyperlink" Target="http://hankgielarowski.github.io/Band-Ade/" TargetMode="External"/><Relationship Id="rId17" Type="http://schemas.openxmlformats.org/officeDocument/2006/relationships/hyperlink" Target="http://107.170.85.130:8080/" TargetMode="Externa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nk/Library/Containers/com.microsoft.Word/Data/Library/Caches/1033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5966ED1B3C4445A4BFBF468217B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A57B-D218-A548-8325-FC4A3A7A208B}"/>
      </w:docPartPr>
      <w:docPartBody>
        <w:p w:rsidR="00000000" w:rsidRDefault="00023B12">
          <w:pPr>
            <w:pStyle w:val="9E5966ED1B3C4445A4BFBF468217B92A"/>
          </w:pPr>
          <w:r>
            <w:t>Experience</w:t>
          </w:r>
        </w:p>
      </w:docPartBody>
    </w:docPart>
    <w:docPart>
      <w:docPartPr>
        <w:name w:val="8B3E8D67B9212043BEFF31E72CCCF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438B3-40D1-484D-BB9C-F5925B198895}"/>
      </w:docPartPr>
      <w:docPartBody>
        <w:p w:rsidR="00000000" w:rsidRDefault="00023B12">
          <w:pPr>
            <w:pStyle w:val="8B3E8D67B9212043BEFF31E72CCCFA4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12"/>
    <w:rsid w:val="0002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BD7159D865EC449E4CC8562F15AE66">
    <w:name w:val="06BD7159D865EC449E4CC8562F15AE66"/>
  </w:style>
  <w:style w:type="paragraph" w:customStyle="1" w:styleId="5C482E2BE320ED4F9068FF73D7A14AA8">
    <w:name w:val="5C482E2BE320ED4F9068FF73D7A14AA8"/>
  </w:style>
  <w:style w:type="paragraph" w:customStyle="1" w:styleId="BA9AFA688C1BE14FAF2EFB901FBB4C36">
    <w:name w:val="BA9AFA688C1BE14FAF2EFB901FBB4C36"/>
  </w:style>
  <w:style w:type="paragraph" w:customStyle="1" w:styleId="185D6EBD0858AB46BABF77DD634BAE65">
    <w:name w:val="185D6EBD0858AB46BABF77DD634BAE65"/>
  </w:style>
  <w:style w:type="paragraph" w:customStyle="1" w:styleId="9E5966ED1B3C4445A4BFBF468217B92A">
    <w:name w:val="9E5966ED1B3C4445A4BFBF468217B92A"/>
  </w:style>
  <w:style w:type="paragraph" w:customStyle="1" w:styleId="794A1415B5F15145A1D2C57B1C2E194A">
    <w:name w:val="794A1415B5F15145A1D2C57B1C2E194A"/>
  </w:style>
  <w:style w:type="paragraph" w:customStyle="1" w:styleId="9B9BAA414527CE458384201F1A983044">
    <w:name w:val="9B9BAA414527CE458384201F1A98304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D58D57B55AB2CA4F8E9FFEB8D434B901">
    <w:name w:val="D58D57B55AB2CA4F8E9FFEB8D434B901"/>
  </w:style>
  <w:style w:type="paragraph" w:customStyle="1" w:styleId="8B3E8D67B9212043BEFF31E72CCCFA46">
    <w:name w:val="8B3E8D67B9212043BEFF31E72CCCFA46"/>
  </w:style>
  <w:style w:type="paragraph" w:customStyle="1" w:styleId="712A413A46CB0042AAE1DAC825A017C7">
    <w:name w:val="712A413A46CB0042AAE1DAC825A017C7"/>
  </w:style>
  <w:style w:type="paragraph" w:customStyle="1" w:styleId="5E3DF21A97C66543830F20946402D2F9">
    <w:name w:val="5E3DF21A97C66543830F20946402D2F9"/>
  </w:style>
  <w:style w:type="paragraph" w:customStyle="1" w:styleId="B1DCC7EE2EEE5942833E2D7A7B6363AA">
    <w:name w:val="B1DCC7EE2EEE5942833E2D7A7B636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EE752-F08E-5648-B64C-BBF10D2B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4</TotalTime>
  <Pages>1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Gielarowski</dc:creator>
  <cp:keywords/>
  <dc:description/>
  <cp:lastModifiedBy>William Gielarowski</cp:lastModifiedBy>
  <cp:revision>3</cp:revision>
  <cp:lastPrinted>2016-07-24T23:58:00Z</cp:lastPrinted>
  <dcterms:created xsi:type="dcterms:W3CDTF">2016-07-24T23:59:00Z</dcterms:created>
  <dcterms:modified xsi:type="dcterms:W3CDTF">2016-07-25T00:05:00Z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